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04F" w:rsidRDefault="009E0A7D">
      <w:pPr>
        <w:pStyle w:val="Ttulo2"/>
      </w:pPr>
      <w:r>
        <w:t>Teste para desenvolvedor .net</w:t>
      </w:r>
    </w:p>
    <w:p w:rsidR="00D4304F" w:rsidRPr="00732048" w:rsidRDefault="009E0A7D">
      <w:pPr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</w:pPr>
      <w:r w:rsidRPr="00732048"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  <w:t>O teste abaixo visa avaliar o perfil técnico dos candidatos a desenvolvedor backend na Superdigital. Leia atentamente as instruções abaixo e respon</w:t>
      </w:r>
      <w:r w:rsidR="00A13611"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  <w:t>D</w:t>
      </w:r>
      <w:r w:rsidRPr="00732048"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  <w:t xml:space="preserve">a as questões da melhor forma possível. </w:t>
      </w:r>
    </w:p>
    <w:p w:rsidR="009F5E2B" w:rsidRPr="00732048" w:rsidRDefault="009E0A7D" w:rsidP="009F5E2B">
      <w:pPr>
        <w:pStyle w:val="Commarcadores"/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</w:pPr>
      <w:r w:rsidRPr="00732048"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  <w:t>O teste será composto de três perguntas técnicas e uma avaliação prática.</w:t>
      </w:r>
    </w:p>
    <w:p w:rsidR="00732048" w:rsidRPr="00732048" w:rsidRDefault="00732048" w:rsidP="00732048">
      <w:pPr>
        <w:pStyle w:val="Commarcadores"/>
        <w:numPr>
          <w:ilvl w:val="0"/>
          <w:numId w:val="0"/>
        </w:numPr>
        <w:ind w:left="936"/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</w:pPr>
    </w:p>
    <w:p w:rsidR="009E0A7D" w:rsidRPr="00732048" w:rsidRDefault="009E0A7D" w:rsidP="009F5E2B">
      <w:pPr>
        <w:pStyle w:val="Commarcadores"/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</w:pPr>
      <w:r w:rsidRPr="00732048"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  <w:t>Responda as perguntas com suas palavras, com seu entendimento sobre o tema.</w:t>
      </w:r>
    </w:p>
    <w:p w:rsidR="00732048" w:rsidRPr="00732048" w:rsidRDefault="00732048" w:rsidP="00732048">
      <w:pPr>
        <w:pStyle w:val="Commarcadores"/>
        <w:numPr>
          <w:ilvl w:val="0"/>
          <w:numId w:val="0"/>
        </w:numPr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</w:pPr>
    </w:p>
    <w:p w:rsidR="009E0A7D" w:rsidRPr="00732048" w:rsidRDefault="009E0A7D" w:rsidP="009F5E2B">
      <w:pPr>
        <w:pStyle w:val="Commarcadores"/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</w:pPr>
      <w:r w:rsidRPr="00732048"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  <w:t>Publique o teste prático com as respostas em um repositório no git-hub e envie o endereço.</w:t>
      </w:r>
    </w:p>
    <w:p w:rsidR="009E0A7D" w:rsidRDefault="009E0A7D" w:rsidP="009E0A7D">
      <w:pPr>
        <w:pStyle w:val="Ttulo2"/>
        <w:rPr>
          <w:sz w:val="32"/>
          <w:szCs w:val="32"/>
        </w:rPr>
      </w:pPr>
      <w:r>
        <w:rPr>
          <w:sz w:val="32"/>
          <w:szCs w:val="32"/>
        </w:rPr>
        <w:t>Perguntas:</w:t>
      </w:r>
    </w:p>
    <w:p w:rsidR="009E0A7D" w:rsidRDefault="009E0A7D" w:rsidP="009E0A7D">
      <w:pPr>
        <w:pStyle w:val="Ttulo2"/>
        <w:rPr>
          <w:sz w:val="32"/>
          <w:szCs w:val="32"/>
        </w:rPr>
      </w:pPr>
    </w:p>
    <w:p w:rsidR="009E0A7D" w:rsidRDefault="009E0A7D" w:rsidP="009E0A7D">
      <w:pPr>
        <w:pStyle w:val="Ttulo2"/>
        <w:numPr>
          <w:ilvl w:val="0"/>
          <w:numId w:val="21"/>
        </w:numPr>
        <w:rPr>
          <w:sz w:val="18"/>
          <w:szCs w:val="18"/>
        </w:rPr>
      </w:pPr>
      <w:r w:rsidRPr="00732048">
        <w:rPr>
          <w:sz w:val="18"/>
          <w:szCs w:val="18"/>
        </w:rPr>
        <w:t>Explique com suas palavras o que é domain driven design e sua importância na estratégia de desenvolvimento de software.</w:t>
      </w:r>
    </w:p>
    <w:p w:rsidR="00D40697" w:rsidRDefault="00D40697" w:rsidP="00D40697">
      <w:pPr>
        <w:pStyle w:val="Ttulo2"/>
        <w:ind w:left="720"/>
        <w:rPr>
          <w:color w:val="auto"/>
          <w:sz w:val="18"/>
          <w:szCs w:val="18"/>
        </w:rPr>
      </w:pPr>
    </w:p>
    <w:p w:rsidR="00D40697" w:rsidRPr="00D40697" w:rsidRDefault="00D40697" w:rsidP="00D40697">
      <w:r w:rsidRPr="00D40697">
        <w:t>Domain-Driven Design, ao meu ver é uma pr</w:t>
      </w:r>
      <w:r>
        <w:t>á</w:t>
      </w:r>
      <w:r w:rsidRPr="00D40697">
        <w:t xml:space="preserve">tica que vai além da entrega de software </w:t>
      </w:r>
      <w:r>
        <w:t xml:space="preserve">de qualidade e </w:t>
      </w:r>
      <w:r w:rsidRPr="00D40697">
        <w:t xml:space="preserve">com o mínimo de </w:t>
      </w:r>
      <w:r>
        <w:t>bugs possível</w:t>
      </w:r>
      <w:r w:rsidR="003E3519">
        <w:t>.</w:t>
      </w:r>
      <w:r>
        <w:t xml:space="preserve"> </w:t>
      </w:r>
      <w:r w:rsidR="003E3519">
        <w:t>E</w:t>
      </w:r>
      <w:r>
        <w:t>m um cenário onde possamos alcançar um software sem bugs, com uso de testes(TDD)</w:t>
      </w:r>
      <w:r w:rsidR="003E3519">
        <w:t xml:space="preserve"> e outras práticas agile,</w:t>
      </w:r>
      <w:r>
        <w:t xml:space="preserve"> que atenda as necessidades do usuário final podemos </w:t>
      </w:r>
      <w:r w:rsidR="003E3519">
        <w:t xml:space="preserve">ainda </w:t>
      </w:r>
      <w:r>
        <w:t>acabar com um modelo que não é robusto ou que não reflete totalmente os objetivos do negocio. Para mim DDD auxília</w:t>
      </w:r>
      <w:r w:rsidR="003E3519">
        <w:t xml:space="preserve"> a</w:t>
      </w:r>
      <w:r>
        <w:t xml:space="preserve"> criar verdadeira qualidade </w:t>
      </w:r>
      <w:r w:rsidR="003E3519">
        <w:t>em desenvolvimento de</w:t>
      </w:r>
      <w:r>
        <w:t xml:space="preserve"> software, f</w:t>
      </w:r>
      <w:r w:rsidR="003E3519">
        <w:t>azendo com que o próprio modelo</w:t>
      </w:r>
      <w:r>
        <w:t xml:space="preserve"> reflita </w:t>
      </w:r>
      <w:r w:rsidR="003E3519">
        <w:t>como realmente o software funciona, permitindo até que à linguagem entre os desenvolvedores e o BI sejam</w:t>
      </w:r>
      <w:r w:rsidR="003F6370">
        <w:t xml:space="preserve"> à</w:t>
      </w:r>
      <w:r w:rsidR="003E3519">
        <w:t xml:space="preserve"> mesma e com conhecimento distribuido entre todos.</w:t>
      </w:r>
      <w:r>
        <w:t xml:space="preserve"> </w:t>
      </w:r>
      <w:r w:rsidR="003E3519">
        <w:t>Quando implementamos DDD corretamente chegamos ao ponto onde nosso design é exatamente como o software funciona.</w:t>
      </w:r>
    </w:p>
    <w:p w:rsidR="00655AED" w:rsidRPr="00732048" w:rsidRDefault="00655AED" w:rsidP="00655AED">
      <w:pPr>
        <w:pStyle w:val="Ttulo2"/>
        <w:ind w:left="720"/>
        <w:rPr>
          <w:sz w:val="18"/>
          <w:szCs w:val="18"/>
        </w:rPr>
      </w:pPr>
    </w:p>
    <w:p w:rsidR="009E0A7D" w:rsidRDefault="009E0A7D" w:rsidP="009E0A7D">
      <w:pPr>
        <w:pStyle w:val="Ttulo2"/>
        <w:numPr>
          <w:ilvl w:val="0"/>
          <w:numId w:val="21"/>
        </w:numPr>
        <w:rPr>
          <w:sz w:val="18"/>
          <w:szCs w:val="18"/>
        </w:rPr>
      </w:pPr>
      <w:r w:rsidRPr="00732048">
        <w:rPr>
          <w:sz w:val="18"/>
          <w:szCs w:val="18"/>
        </w:rPr>
        <w:t xml:space="preserve">Explique com suas palavras </w:t>
      </w:r>
      <w:r w:rsidR="00655AED" w:rsidRPr="00732048">
        <w:rPr>
          <w:sz w:val="18"/>
          <w:szCs w:val="18"/>
        </w:rPr>
        <w:t>o que é e como funciona uma arquitetura baseada em microservices. explique ganhos com este modelo e desafios em sua implementação.</w:t>
      </w:r>
    </w:p>
    <w:p w:rsidR="00E85C1D" w:rsidRDefault="00E85C1D" w:rsidP="007D3FFA">
      <w:pPr>
        <w:ind w:left="720"/>
        <w:rPr>
          <w:rFonts w:ascii="Segoe UI" w:hAnsi="Segoe UI" w:cs="Segoe UI"/>
          <w:color w:val="777777"/>
          <w:sz w:val="27"/>
          <w:szCs w:val="27"/>
          <w:shd w:val="clear" w:color="auto" w:fill="FFFFFF"/>
        </w:rPr>
      </w:pPr>
      <w:r>
        <w:t xml:space="preserve">Microserviços é uma arquitetura que permite desenhar software como um sitema de componentes independentes, onde cada componente manipula uma única responsabilidade. Para mim sua vantagem é que está alinhado com as principais práticas de desenvolvimento nos dias de hoje como asynchronous patterns, </w:t>
      </w:r>
      <w:r>
        <w:lastRenderedPageBreak/>
        <w:t>message-based communication, cloud e ambientes de container centralizado</w:t>
      </w:r>
      <w:r w:rsidR="00D50D19" w:rsidRPr="009D33E2">
        <w:t xml:space="preserve">, </w:t>
      </w:r>
      <w:r w:rsidR="00D50D19" w:rsidRPr="00D50D19">
        <w:t>permite entrega continua</w:t>
      </w:r>
      <w:r w:rsidR="00D50D19">
        <w:t xml:space="preserve">, </w:t>
      </w:r>
      <w:r w:rsidR="00241B94">
        <w:t xml:space="preserve">permite ser testado por unit test, </w:t>
      </w:r>
      <w:r w:rsidR="00D50D19">
        <w:t>etc...</w:t>
      </w:r>
    </w:p>
    <w:p w:rsidR="008C6E40" w:rsidRPr="00732048" w:rsidRDefault="008C6E40" w:rsidP="007D3FFA">
      <w:pPr>
        <w:ind w:left="720"/>
      </w:pPr>
      <w:r>
        <w:t>Acredito que os desafios principais</w:t>
      </w:r>
      <w:r w:rsidR="009D33E2">
        <w:t xml:space="preserve"> ou desvantagens</w:t>
      </w:r>
      <w:r>
        <w:t xml:space="preserve"> sejam a curva de aprendizagem com o conceito e as tecnologias necessárias, </w:t>
      </w:r>
      <w:r w:rsidR="009D33E2">
        <w:t>como microserviços são sitemas distribuídos, eles sofrem com uma certa lentidão em comparação com os sistemas in-process,</w:t>
      </w:r>
      <w:r>
        <w:t xml:space="preserve"> microserviços devem ser medidos e monitorados sempre</w:t>
      </w:r>
      <w:r w:rsidR="003E2BB4">
        <w:t>, conforme a quantidade de requisiçoes aumenta</w:t>
      </w:r>
      <w:r w:rsidR="0063058B">
        <w:t>, sem um sistema devops adequado, muitos itens podem ir para deploy e isso pode ser custoso se feito manualmente, em um sistema grande refatorar um bloco pode acabar transferindo codigo para outro microserviço, tornando o processo complicado. Cada caso será um caso, como se</w:t>
      </w:r>
      <w:bookmarkStart w:id="0" w:name="_GoBack"/>
      <w:bookmarkEnd w:id="0"/>
      <w:r w:rsidR="0063058B">
        <w:t>mpre cada projeto deve ser bem conhecido pelo arquiteto, microserviços não será a solução definitiva para todo projeto.</w:t>
      </w:r>
      <w:r>
        <w:t xml:space="preserve"> </w:t>
      </w:r>
    </w:p>
    <w:p w:rsidR="00655AED" w:rsidRPr="00732048" w:rsidRDefault="00655AED" w:rsidP="00655AED">
      <w:pPr>
        <w:pStyle w:val="Ttulo2"/>
        <w:rPr>
          <w:sz w:val="18"/>
          <w:szCs w:val="18"/>
        </w:rPr>
      </w:pPr>
    </w:p>
    <w:p w:rsidR="00655AED" w:rsidRDefault="00655AED" w:rsidP="009E0A7D">
      <w:pPr>
        <w:pStyle w:val="Ttulo2"/>
        <w:numPr>
          <w:ilvl w:val="0"/>
          <w:numId w:val="21"/>
        </w:numPr>
        <w:rPr>
          <w:sz w:val="18"/>
          <w:szCs w:val="18"/>
        </w:rPr>
      </w:pPr>
      <w:r w:rsidRPr="00732048">
        <w:rPr>
          <w:sz w:val="18"/>
          <w:szCs w:val="18"/>
        </w:rPr>
        <w:t>explique qual a diferença entre comunicação sincrona (http) e assincrona (msmq) e qual o melhor cenário para utilizar uma ou outra.</w:t>
      </w:r>
    </w:p>
    <w:p w:rsidR="009D641A" w:rsidRDefault="009D641A" w:rsidP="009D641A">
      <w:pPr>
        <w:ind w:left="720"/>
      </w:pPr>
      <w:r>
        <w:t>Bom</w:t>
      </w:r>
      <w:r w:rsidR="00BD7C27">
        <w:t>,</w:t>
      </w:r>
      <w:r>
        <w:t xml:space="preserve"> HTTP é um protocolo síncrono, resumidamente quer dizer que “um cliente envia uma requisição e aguarda uma resposta”.</w:t>
      </w:r>
    </w:p>
    <w:p w:rsidR="00BD7C27" w:rsidRPr="00732048" w:rsidRDefault="00BD7C27" w:rsidP="009D641A">
      <w:pPr>
        <w:ind w:left="720"/>
      </w:pPr>
      <w:r>
        <w:t xml:space="preserve">Na outra mão </w:t>
      </w:r>
      <w:r w:rsidR="003B517A">
        <w:t>uma requisição assíncrona não aguarda uma resposta para continuar á executar outras coisas, no caso do protocolo MSMQ o padrão assíncrono de menssageria permite que cada requisição caia em uma fila para ser processada na ordem da fila, primeiro que entra primeiro que é processado, acredito que o padrão assíncrono seja mais utilizado em serviços de domínio público, projetos enterprise melhor se adequam HTTP mesmo. Porém estou respondendo assim, mas acredito que preciso de maiores informações sobre o projeto e qual dos dois melhor se adequam ao mesmo.</w:t>
      </w:r>
    </w:p>
    <w:p w:rsidR="009E0A7D" w:rsidRDefault="009E0A7D" w:rsidP="009E0A7D">
      <w:pPr>
        <w:pStyle w:val="Ttulo2"/>
        <w:rPr>
          <w:sz w:val="24"/>
          <w:szCs w:val="24"/>
        </w:rPr>
      </w:pPr>
    </w:p>
    <w:p w:rsidR="009E0A7D" w:rsidRPr="009E0A7D" w:rsidRDefault="009E0A7D" w:rsidP="009E0A7D">
      <w:pPr>
        <w:pStyle w:val="Ttulo2"/>
        <w:rPr>
          <w:sz w:val="24"/>
          <w:szCs w:val="24"/>
        </w:rPr>
      </w:pPr>
    </w:p>
    <w:p w:rsidR="00655AED" w:rsidRDefault="00655AED" w:rsidP="00655AED">
      <w:pPr>
        <w:pStyle w:val="Ttulo2"/>
        <w:rPr>
          <w:sz w:val="32"/>
          <w:szCs w:val="32"/>
        </w:rPr>
      </w:pPr>
      <w:r>
        <w:rPr>
          <w:sz w:val="32"/>
          <w:szCs w:val="32"/>
        </w:rPr>
        <w:t>Teste prático:</w:t>
      </w:r>
    </w:p>
    <w:p w:rsidR="00655AED" w:rsidRDefault="00655AED" w:rsidP="00655AED">
      <w:pPr>
        <w:pStyle w:val="Ttulo2"/>
        <w:rPr>
          <w:sz w:val="32"/>
          <w:szCs w:val="32"/>
        </w:rPr>
      </w:pPr>
    </w:p>
    <w:p w:rsidR="00655AED" w:rsidRPr="00655AED" w:rsidRDefault="00655AED" w:rsidP="00655AED">
      <w:pPr>
        <w:pStyle w:val="Ttulo2"/>
        <w:rPr>
          <w:sz w:val="28"/>
          <w:szCs w:val="28"/>
        </w:rPr>
      </w:pPr>
      <w:r w:rsidRPr="00655AED">
        <w:rPr>
          <w:sz w:val="28"/>
          <w:szCs w:val="28"/>
        </w:rPr>
        <w:t>regra de negócio:</w:t>
      </w:r>
    </w:p>
    <w:p w:rsidR="00655AED" w:rsidRPr="00655AED" w:rsidRDefault="00655AED" w:rsidP="00655AED">
      <w:pPr>
        <w:pStyle w:val="Ttulo2"/>
        <w:rPr>
          <w:sz w:val="20"/>
          <w:szCs w:val="20"/>
        </w:rPr>
      </w:pPr>
      <w:r>
        <w:rPr>
          <w:sz w:val="32"/>
          <w:szCs w:val="32"/>
        </w:rPr>
        <w:tab/>
      </w:r>
    </w:p>
    <w:p w:rsidR="00655AED" w:rsidRPr="00732048" w:rsidRDefault="00655AED" w:rsidP="00655AED">
      <w:pPr>
        <w:pStyle w:val="Ttulo2"/>
        <w:ind w:left="720"/>
        <w:rPr>
          <w:sz w:val="18"/>
          <w:szCs w:val="18"/>
        </w:rPr>
      </w:pPr>
      <w:r w:rsidRPr="00732048">
        <w:rPr>
          <w:sz w:val="18"/>
          <w:szCs w:val="18"/>
        </w:rPr>
        <w:t>Precisamos de um serviço que , dado duas palavras (alfanuméricas) , calcule o total de movimentações para se transformar a primeira palavra na segunda palavra.</w:t>
      </w:r>
    </w:p>
    <w:p w:rsidR="00655AED" w:rsidRPr="00732048" w:rsidRDefault="00655AED" w:rsidP="00655AED">
      <w:pPr>
        <w:pStyle w:val="Ttulo2"/>
        <w:ind w:left="720"/>
        <w:rPr>
          <w:sz w:val="18"/>
          <w:szCs w:val="18"/>
        </w:rPr>
      </w:pPr>
    </w:p>
    <w:p w:rsidR="00655AED" w:rsidRPr="00732048" w:rsidRDefault="00655AED" w:rsidP="00655AED">
      <w:pPr>
        <w:pStyle w:val="Ttulo2"/>
        <w:ind w:left="720"/>
        <w:rPr>
          <w:sz w:val="18"/>
          <w:szCs w:val="18"/>
        </w:rPr>
      </w:pPr>
      <w:r w:rsidRPr="00732048">
        <w:rPr>
          <w:sz w:val="18"/>
          <w:szCs w:val="18"/>
        </w:rPr>
        <w:t>exemplos:</w:t>
      </w:r>
    </w:p>
    <w:p w:rsidR="00655AED" w:rsidRPr="00732048" w:rsidRDefault="00655AED" w:rsidP="00655AED">
      <w:pPr>
        <w:pStyle w:val="Ttulo2"/>
        <w:ind w:left="720"/>
        <w:rPr>
          <w:sz w:val="18"/>
          <w:szCs w:val="18"/>
        </w:rPr>
      </w:pPr>
      <w:r w:rsidRPr="00732048">
        <w:rPr>
          <w:sz w:val="18"/>
          <w:szCs w:val="18"/>
        </w:rPr>
        <w:t>dado as palavras “gato”, “rato” a saída deve ser “1” pois:</w:t>
      </w:r>
    </w:p>
    <w:p w:rsidR="00655AED" w:rsidRPr="00732048" w:rsidRDefault="00655AED" w:rsidP="00655AED">
      <w:pPr>
        <w:pStyle w:val="Ttulo2"/>
        <w:ind w:left="720"/>
        <w:rPr>
          <w:sz w:val="18"/>
          <w:szCs w:val="18"/>
        </w:rPr>
      </w:pPr>
      <w:r w:rsidRPr="00732048">
        <w:rPr>
          <w:sz w:val="18"/>
          <w:szCs w:val="18"/>
        </w:rPr>
        <w:t>substituindo o “G” do gato pelo “R” , transformamos “gato” em “rato”</w:t>
      </w:r>
    </w:p>
    <w:p w:rsidR="00655AED" w:rsidRPr="00732048" w:rsidRDefault="00655AED" w:rsidP="00655AED">
      <w:pPr>
        <w:pStyle w:val="Ttulo2"/>
        <w:ind w:left="720"/>
        <w:rPr>
          <w:sz w:val="18"/>
          <w:szCs w:val="18"/>
        </w:rPr>
      </w:pPr>
    </w:p>
    <w:p w:rsidR="00655AED" w:rsidRPr="00732048" w:rsidRDefault="00655AED" w:rsidP="00655AED">
      <w:pPr>
        <w:pStyle w:val="Ttulo2"/>
        <w:ind w:left="720"/>
        <w:rPr>
          <w:sz w:val="18"/>
          <w:szCs w:val="18"/>
        </w:rPr>
      </w:pPr>
      <w:r w:rsidRPr="00732048">
        <w:rPr>
          <w:sz w:val="18"/>
          <w:szCs w:val="18"/>
        </w:rPr>
        <w:t xml:space="preserve">exemplo 2: </w:t>
      </w:r>
    </w:p>
    <w:p w:rsidR="00655AED" w:rsidRPr="00732048" w:rsidRDefault="00655AED" w:rsidP="00655AED">
      <w:pPr>
        <w:pStyle w:val="Ttulo2"/>
        <w:ind w:left="720"/>
        <w:rPr>
          <w:sz w:val="18"/>
          <w:szCs w:val="18"/>
        </w:rPr>
      </w:pPr>
      <w:r w:rsidRPr="00732048">
        <w:rPr>
          <w:sz w:val="18"/>
          <w:szCs w:val="18"/>
        </w:rPr>
        <w:t>dado as palavras “</w:t>
      </w:r>
      <w:r w:rsidR="00732048" w:rsidRPr="00732048">
        <w:rPr>
          <w:sz w:val="18"/>
          <w:szCs w:val="18"/>
        </w:rPr>
        <w:t>cavalo</w:t>
      </w:r>
      <w:r w:rsidRPr="00732048">
        <w:rPr>
          <w:sz w:val="18"/>
          <w:szCs w:val="18"/>
        </w:rPr>
        <w:t>”</w:t>
      </w:r>
      <w:r w:rsidR="00732048" w:rsidRPr="00732048">
        <w:rPr>
          <w:sz w:val="18"/>
          <w:szCs w:val="18"/>
        </w:rPr>
        <w:t>, “pato” a saída deve ser “4” pois:</w:t>
      </w:r>
    </w:p>
    <w:p w:rsidR="00732048" w:rsidRPr="00732048" w:rsidRDefault="00732048" w:rsidP="00655AED">
      <w:pPr>
        <w:pStyle w:val="Ttulo2"/>
        <w:ind w:left="720"/>
        <w:rPr>
          <w:sz w:val="18"/>
          <w:szCs w:val="18"/>
        </w:rPr>
      </w:pPr>
      <w:r w:rsidRPr="00732048">
        <w:rPr>
          <w:sz w:val="18"/>
          <w:szCs w:val="18"/>
        </w:rPr>
        <w:t xml:space="preserve">removendo o “c”, removendo o “a”, substituindo “v” por “p” e substituindo “l” por “t” transformamos “cavalo” em “pato” </w:t>
      </w:r>
    </w:p>
    <w:p w:rsidR="00732048" w:rsidRDefault="00732048" w:rsidP="00655AED">
      <w:pPr>
        <w:pStyle w:val="Ttulo2"/>
        <w:ind w:left="720"/>
        <w:rPr>
          <w:sz w:val="20"/>
          <w:szCs w:val="20"/>
        </w:rPr>
      </w:pPr>
    </w:p>
    <w:p w:rsidR="00732048" w:rsidRDefault="00732048" w:rsidP="00655AED">
      <w:pPr>
        <w:pStyle w:val="Ttulo2"/>
        <w:ind w:left="720"/>
        <w:rPr>
          <w:sz w:val="20"/>
          <w:szCs w:val="20"/>
        </w:rPr>
      </w:pPr>
    </w:p>
    <w:p w:rsidR="00732048" w:rsidRDefault="00732048" w:rsidP="00655AED">
      <w:pPr>
        <w:pStyle w:val="Ttulo2"/>
        <w:ind w:left="720"/>
        <w:rPr>
          <w:sz w:val="20"/>
          <w:szCs w:val="20"/>
        </w:rPr>
      </w:pPr>
      <w:r>
        <w:rPr>
          <w:sz w:val="20"/>
          <w:szCs w:val="20"/>
        </w:rPr>
        <w:t>informações adicionais:</w:t>
      </w:r>
    </w:p>
    <w:p w:rsidR="00732048" w:rsidRDefault="00732048" w:rsidP="00655AED">
      <w:pPr>
        <w:pStyle w:val="Ttulo2"/>
        <w:ind w:left="720"/>
        <w:rPr>
          <w:sz w:val="20"/>
          <w:szCs w:val="20"/>
        </w:rPr>
      </w:pPr>
    </w:p>
    <w:p w:rsidR="00732048" w:rsidRPr="00732048" w:rsidRDefault="00732048" w:rsidP="00732048">
      <w:pPr>
        <w:pStyle w:val="Ttulo2"/>
        <w:numPr>
          <w:ilvl w:val="0"/>
          <w:numId w:val="22"/>
        </w:numPr>
        <w:rPr>
          <w:sz w:val="18"/>
          <w:szCs w:val="18"/>
        </w:rPr>
      </w:pPr>
      <w:r w:rsidRPr="00732048">
        <w:rPr>
          <w:sz w:val="18"/>
          <w:szCs w:val="18"/>
        </w:rPr>
        <w:t xml:space="preserve">as strings podem ter qualquer tamanho. </w:t>
      </w:r>
    </w:p>
    <w:p w:rsidR="00732048" w:rsidRPr="00732048" w:rsidRDefault="00732048" w:rsidP="00655AED">
      <w:pPr>
        <w:pStyle w:val="Ttulo2"/>
        <w:ind w:left="720"/>
        <w:rPr>
          <w:sz w:val="18"/>
          <w:szCs w:val="18"/>
        </w:rPr>
      </w:pPr>
    </w:p>
    <w:p w:rsidR="00370067" w:rsidRPr="00370067" w:rsidRDefault="00732048" w:rsidP="00370067">
      <w:pPr>
        <w:pStyle w:val="Ttulo2"/>
        <w:numPr>
          <w:ilvl w:val="0"/>
          <w:numId w:val="22"/>
        </w:numPr>
        <w:rPr>
          <w:sz w:val="18"/>
          <w:szCs w:val="18"/>
        </w:rPr>
      </w:pPr>
      <w:r w:rsidRPr="00732048">
        <w:rPr>
          <w:sz w:val="18"/>
          <w:szCs w:val="18"/>
        </w:rPr>
        <w:t>qualquer palavra pode ser informada.</w:t>
      </w:r>
    </w:p>
    <w:p w:rsidR="00732048" w:rsidRPr="00732048" w:rsidRDefault="00732048" w:rsidP="00655AED">
      <w:pPr>
        <w:pStyle w:val="Ttulo2"/>
        <w:ind w:left="720"/>
        <w:rPr>
          <w:sz w:val="18"/>
          <w:szCs w:val="18"/>
        </w:rPr>
      </w:pPr>
    </w:p>
    <w:p w:rsidR="00EC6B32" w:rsidRPr="00EC6B32" w:rsidRDefault="00370067" w:rsidP="00EC6B32">
      <w:pPr>
        <w:pStyle w:val="Ttulo2"/>
        <w:numPr>
          <w:ilvl w:val="0"/>
          <w:numId w:val="22"/>
        </w:numPr>
        <w:rPr>
          <w:sz w:val="18"/>
          <w:szCs w:val="18"/>
        </w:rPr>
      </w:pPr>
      <w:r>
        <w:rPr>
          <w:sz w:val="18"/>
          <w:szCs w:val="18"/>
        </w:rPr>
        <w:t>faça uma api rest com um método “post” recebendo as palavras no body</w:t>
      </w:r>
      <w:r w:rsidR="00EC6B32">
        <w:rPr>
          <w:sz w:val="18"/>
          <w:szCs w:val="18"/>
        </w:rPr>
        <w:t xml:space="preserve"> da requisição</w:t>
      </w:r>
    </w:p>
    <w:p w:rsidR="00EC6B32" w:rsidRDefault="00EC6B32" w:rsidP="00EC6B32">
      <w:pPr>
        <w:pStyle w:val="Ttulo2"/>
        <w:ind w:left="1440"/>
        <w:rPr>
          <w:sz w:val="18"/>
          <w:szCs w:val="18"/>
        </w:rPr>
      </w:pPr>
    </w:p>
    <w:p w:rsidR="00EC6B32" w:rsidRDefault="00EC6B32" w:rsidP="00732048">
      <w:pPr>
        <w:pStyle w:val="Ttulo2"/>
        <w:numPr>
          <w:ilvl w:val="0"/>
          <w:numId w:val="22"/>
        </w:numPr>
        <w:rPr>
          <w:sz w:val="18"/>
          <w:szCs w:val="18"/>
        </w:rPr>
      </w:pPr>
      <w:r>
        <w:rPr>
          <w:sz w:val="18"/>
          <w:szCs w:val="18"/>
        </w:rPr>
        <w:t>serão avaliados critérios de arquitetura como separação de responsabilidade, clean code, testes</w:t>
      </w:r>
    </w:p>
    <w:p w:rsidR="00EC6B32" w:rsidRDefault="00EC6B32" w:rsidP="00EC6B32">
      <w:pPr>
        <w:pStyle w:val="Ttulo2"/>
        <w:rPr>
          <w:sz w:val="18"/>
          <w:szCs w:val="18"/>
        </w:rPr>
      </w:pPr>
    </w:p>
    <w:p w:rsidR="00EC6B32" w:rsidRDefault="00EC6B32" w:rsidP="00732048">
      <w:pPr>
        <w:pStyle w:val="Ttulo2"/>
        <w:numPr>
          <w:ilvl w:val="0"/>
          <w:numId w:val="22"/>
        </w:numPr>
        <w:rPr>
          <w:sz w:val="18"/>
          <w:szCs w:val="18"/>
        </w:rPr>
      </w:pPr>
      <w:r>
        <w:rPr>
          <w:sz w:val="18"/>
          <w:szCs w:val="18"/>
        </w:rPr>
        <w:t>documente a api com swagger</w:t>
      </w:r>
    </w:p>
    <w:p w:rsidR="00EC6B32" w:rsidRDefault="00EC6B32" w:rsidP="00EC6B32">
      <w:pPr>
        <w:pStyle w:val="Ttulo2"/>
        <w:rPr>
          <w:sz w:val="18"/>
          <w:szCs w:val="18"/>
        </w:rPr>
      </w:pPr>
    </w:p>
    <w:p w:rsidR="00EC6B32" w:rsidRDefault="00EC6B32" w:rsidP="00732048">
      <w:pPr>
        <w:pStyle w:val="Ttulo2"/>
        <w:numPr>
          <w:ilvl w:val="0"/>
          <w:numId w:val="22"/>
        </w:numPr>
        <w:rPr>
          <w:sz w:val="18"/>
          <w:szCs w:val="18"/>
        </w:rPr>
      </w:pPr>
      <w:r>
        <w:rPr>
          <w:sz w:val="18"/>
          <w:szCs w:val="18"/>
        </w:rPr>
        <w:t>tecnologias que você pode utilizar .net core 2.1, c#, xunits (testes)</w:t>
      </w:r>
    </w:p>
    <w:p w:rsidR="00EC6B32" w:rsidRDefault="00EC6B32" w:rsidP="00EC6B32">
      <w:pPr>
        <w:pStyle w:val="Ttulo2"/>
        <w:rPr>
          <w:sz w:val="18"/>
          <w:szCs w:val="18"/>
        </w:rPr>
      </w:pPr>
    </w:p>
    <w:p w:rsidR="00EC6B32" w:rsidRPr="00732048" w:rsidRDefault="00EC6B32" w:rsidP="00EC6B32">
      <w:pPr>
        <w:pStyle w:val="Ttulo2"/>
        <w:numPr>
          <w:ilvl w:val="0"/>
          <w:numId w:val="22"/>
        </w:numPr>
        <w:rPr>
          <w:sz w:val="18"/>
          <w:szCs w:val="18"/>
        </w:rPr>
      </w:pPr>
      <w:r w:rsidRPr="00732048">
        <w:rPr>
          <w:sz w:val="18"/>
          <w:szCs w:val="18"/>
        </w:rPr>
        <w:t>no término do projeto, publique o código em um repositório no git-hub</w:t>
      </w:r>
    </w:p>
    <w:p w:rsidR="00EC6B32" w:rsidRPr="00732048" w:rsidRDefault="00EC6B32" w:rsidP="00EC6B32">
      <w:pPr>
        <w:pStyle w:val="Ttulo2"/>
        <w:ind w:left="1440"/>
        <w:rPr>
          <w:sz w:val="18"/>
          <w:szCs w:val="18"/>
        </w:rPr>
      </w:pPr>
    </w:p>
    <w:p w:rsidR="00732048" w:rsidRPr="00655AED" w:rsidRDefault="00732048" w:rsidP="00655AED">
      <w:pPr>
        <w:pStyle w:val="Ttulo2"/>
        <w:ind w:left="720"/>
        <w:rPr>
          <w:sz w:val="20"/>
          <w:szCs w:val="20"/>
        </w:rPr>
      </w:pPr>
    </w:p>
    <w:p w:rsidR="009E0A7D" w:rsidRDefault="009E0A7D" w:rsidP="009E0A7D">
      <w:pPr>
        <w:pStyle w:val="Commarcadores"/>
        <w:numPr>
          <w:ilvl w:val="0"/>
          <w:numId w:val="0"/>
        </w:numPr>
        <w:ind w:left="936" w:hanging="360"/>
      </w:pPr>
    </w:p>
    <w:sectPr w:rsidR="009E0A7D">
      <w:footerReference w:type="default" r:id="rId7"/>
      <w:footerReference w:type="first" r:id="rId8"/>
      <w:pgSz w:w="11907" w:h="16839" w:code="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1E75" w:rsidRDefault="00E01E75">
      <w:pPr>
        <w:spacing w:before="0" w:after="0" w:line="240" w:lineRule="auto"/>
      </w:pPr>
      <w:r>
        <w:separator/>
      </w:r>
    </w:p>
    <w:p w:rsidR="00E01E75" w:rsidRDefault="00E01E75"/>
  </w:endnote>
  <w:endnote w:type="continuationSeparator" w:id="0">
    <w:p w:rsidR="00E01E75" w:rsidRDefault="00E01E75">
      <w:pPr>
        <w:spacing w:before="0" w:after="0" w:line="240" w:lineRule="auto"/>
      </w:pPr>
      <w:r>
        <w:continuationSeparator/>
      </w:r>
    </w:p>
    <w:p w:rsidR="00E01E75" w:rsidRDefault="00E01E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304F" w:rsidRDefault="00D651B9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 w:rsidR="0063058B">
          <w:rPr>
            <w:noProof/>
            <w:lang w:val="pt-BR" w:bidi="pt-BR"/>
          </w:rPr>
          <w:t>3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304F" w:rsidRPr="009E0A7D" w:rsidRDefault="009E0A7D">
    <w:pPr>
      <w:pStyle w:val="Rodap"/>
      <w:rPr>
        <w:lang w:val="pt-BR"/>
      </w:rPr>
    </w:pPr>
    <w:r>
      <w:rPr>
        <w:lang w:val="pt-BR"/>
      </w:rPr>
      <w:t>Superdigital – São Paulo-SP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1E75" w:rsidRDefault="00E01E75">
      <w:pPr>
        <w:spacing w:before="0" w:after="0" w:line="240" w:lineRule="auto"/>
      </w:pPr>
      <w:r>
        <w:separator/>
      </w:r>
    </w:p>
    <w:p w:rsidR="00E01E75" w:rsidRDefault="00E01E75"/>
  </w:footnote>
  <w:footnote w:type="continuationSeparator" w:id="0">
    <w:p w:rsidR="00E01E75" w:rsidRDefault="00E01E75">
      <w:pPr>
        <w:spacing w:before="0" w:after="0" w:line="240" w:lineRule="auto"/>
      </w:pPr>
      <w:r>
        <w:continuationSeparator/>
      </w:r>
    </w:p>
    <w:p w:rsidR="00E01E75" w:rsidRDefault="00E01E75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4B5103"/>
    <w:multiLevelType w:val="hybridMultilevel"/>
    <w:tmpl w:val="AD0AC416"/>
    <w:lvl w:ilvl="0" w:tplc="1A6C1D10">
      <w:start w:val="1"/>
      <w:numFmt w:val="decimal"/>
      <w:pStyle w:val="Numerada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B0429F5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1B6235B1"/>
    <w:multiLevelType w:val="hybridMultilevel"/>
    <w:tmpl w:val="E336414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485B70"/>
    <w:multiLevelType w:val="hybridMultilevel"/>
    <w:tmpl w:val="5FBA006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F61C5D"/>
    <w:multiLevelType w:val="hybridMultilevel"/>
    <w:tmpl w:val="9F4A8688"/>
    <w:lvl w:ilvl="0" w:tplc="ABE84DA8">
      <w:start w:val="1"/>
      <w:numFmt w:val="bullet"/>
      <w:pStyle w:val="Commarcadores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8"/>
  </w:num>
  <w:num w:numId="4">
    <w:abstractNumId w:val="18"/>
  </w:num>
  <w:num w:numId="5">
    <w:abstractNumId w:val="17"/>
  </w:num>
  <w:num w:numId="6">
    <w:abstractNumId w:val="19"/>
  </w:num>
  <w:num w:numId="7">
    <w:abstractNumId w:val="10"/>
  </w:num>
  <w:num w:numId="8">
    <w:abstractNumId w:val="20"/>
  </w:num>
  <w:num w:numId="9">
    <w:abstractNumId w:val="11"/>
  </w:num>
  <w:num w:numId="10">
    <w:abstractNumId w:val="15"/>
  </w:num>
  <w:num w:numId="11">
    <w:abstractNumId w:val="12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0"/>
  </w:num>
  <w:num w:numId="21">
    <w:abstractNumId w:val="13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A7D"/>
    <w:rsid w:val="0000795A"/>
    <w:rsid w:val="00187523"/>
    <w:rsid w:val="00227DF5"/>
    <w:rsid w:val="00241B94"/>
    <w:rsid w:val="002D22E0"/>
    <w:rsid w:val="003008EC"/>
    <w:rsid w:val="003112E5"/>
    <w:rsid w:val="00370067"/>
    <w:rsid w:val="003B517A"/>
    <w:rsid w:val="003E2BB4"/>
    <w:rsid w:val="003E3519"/>
    <w:rsid w:val="003F6370"/>
    <w:rsid w:val="00404138"/>
    <w:rsid w:val="00407A57"/>
    <w:rsid w:val="0063058B"/>
    <w:rsid w:val="00655AED"/>
    <w:rsid w:val="00732048"/>
    <w:rsid w:val="0075279C"/>
    <w:rsid w:val="007D0690"/>
    <w:rsid w:val="007D3FFA"/>
    <w:rsid w:val="007F4878"/>
    <w:rsid w:val="00846035"/>
    <w:rsid w:val="008C6E40"/>
    <w:rsid w:val="009D33E2"/>
    <w:rsid w:val="009D641A"/>
    <w:rsid w:val="009E0A7D"/>
    <w:rsid w:val="009F5E2B"/>
    <w:rsid w:val="00A13611"/>
    <w:rsid w:val="00A66CA2"/>
    <w:rsid w:val="00B71C13"/>
    <w:rsid w:val="00BD7C27"/>
    <w:rsid w:val="00C52FC2"/>
    <w:rsid w:val="00C623E0"/>
    <w:rsid w:val="00D40697"/>
    <w:rsid w:val="00D4304F"/>
    <w:rsid w:val="00D50D19"/>
    <w:rsid w:val="00D651B9"/>
    <w:rsid w:val="00E01E75"/>
    <w:rsid w:val="00E53907"/>
    <w:rsid w:val="00E85C1D"/>
    <w:rsid w:val="00EC0F68"/>
    <w:rsid w:val="00EC20C6"/>
    <w:rsid w:val="00EC5313"/>
    <w:rsid w:val="00EC6B32"/>
    <w:rsid w:val="00FB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4E71992-3BEB-438B-BC68-4D5ADFD69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pt-PT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313"/>
    <w:rPr>
      <w:color w:val="595959" w:themeColor="text1" w:themeTint="A6"/>
    </w:rPr>
  </w:style>
  <w:style w:type="paragraph" w:styleId="Ttulo1">
    <w:name w:val="heading 1"/>
    <w:basedOn w:val="Normal"/>
    <w:link w:val="Ttulo1Char"/>
    <w:uiPriority w:val="9"/>
    <w:qFormat/>
    <w:rsid w:val="00EC5313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EC5313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52FC2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Lista3-nfase1">
    <w:name w:val="List Table 3 Accent 1"/>
    <w:basedOn w:val="Tabela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tulo">
    <w:name w:val="Title"/>
    <w:basedOn w:val="Normal"/>
    <w:next w:val="Normal"/>
    <w:link w:val="TtuloChar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Ttulo1Char">
    <w:name w:val="Título 1 Char"/>
    <w:basedOn w:val="Fontepargpadro"/>
    <w:link w:val="Ttulo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Commarcadores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Cabealho">
    <w:name w:val="header"/>
    <w:basedOn w:val="Normal"/>
    <w:link w:val="CabealhoChar"/>
    <w:uiPriority w:val="99"/>
    <w:unhideWhenUsed/>
    <w:pPr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DocumentodeNegcios">
    <w:name w:val="Documento de Negócios"/>
    <w:basedOn w:val="Tabelanormal"/>
    <w:uiPriority w:val="99"/>
    <w:pPr>
      <w:spacing w:before="240" w:after="180" w:line="240" w:lineRule="auto"/>
    </w:pPr>
    <w:rPr>
      <w:b/>
    </w:rPr>
    <w:tblPr>
      <w:tblInd w:w="0" w:type="dxa"/>
      <w:tblBorders>
        <w:bottom w:val="single" w:sz="6" w:space="0" w:color="0072C6" w:themeColor="accent1"/>
        <w:insideH w:val="single" w:sz="6" w:space="0" w:color="0072C6" w:themeColor="accent1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eastAsiaTheme="minorEastAsia"/>
      <w:caps/>
      <w:sz w:val="40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nfaseSutil">
    <w:name w:val="Subtle Emphasis"/>
    <w:basedOn w:val="Fontepargpadro"/>
    <w:uiPriority w:val="19"/>
    <w:semiHidden/>
    <w:unhideWhenUsed/>
    <w:qFormat/>
    <w:rPr>
      <w:i/>
      <w:iCs/>
      <w:color w:val="0072C6" w:themeColor="accent1"/>
    </w:rPr>
  </w:style>
  <w:style w:type="character" w:styleId="nfase">
    <w:name w:val="Emphasis"/>
    <w:basedOn w:val="Fontepargpadro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nfaseIntensa">
    <w:name w:val="Intense Emphasis"/>
    <w:basedOn w:val="Fontepargpadro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  <w:color w:val="0072C6" w:themeColor="accent1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TextodoEspaoReservado">
    <w:name w:val="Placeholder Text"/>
    <w:basedOn w:val="Fontepargpadro"/>
    <w:uiPriority w:val="99"/>
    <w:semiHidden/>
    <w:rsid w:val="00EC0F68"/>
    <w:rPr>
      <w:color w:val="595959" w:themeColor="text1" w:themeTint="A6"/>
    </w:rPr>
  </w:style>
  <w:style w:type="paragraph" w:styleId="Rodap">
    <w:name w:val="footer"/>
    <w:basedOn w:val="Normal"/>
    <w:link w:val="RodapChar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RodapChar">
    <w:name w:val="Rodapé Char"/>
    <w:basedOn w:val="Fontepargpadro"/>
    <w:link w:val="Rodap"/>
    <w:uiPriority w:val="99"/>
    <w:rPr>
      <w:color w:val="FFFFFF" w:themeColor="background1"/>
      <w:shd w:val="clear" w:color="auto" w:fill="0072C6" w:themeFill="accent1"/>
    </w:rPr>
  </w:style>
  <w:style w:type="paragraph" w:styleId="Citao">
    <w:name w:val="Quote"/>
    <w:basedOn w:val="Normal"/>
    <w:next w:val="Normal"/>
    <w:link w:val="Citao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oChar">
    <w:name w:val="Citação Char"/>
    <w:basedOn w:val="Fontepargpadro"/>
    <w:link w:val="Citao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Numerada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FB431B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B431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CdigoHTML">
    <w:name w:val="HTML Code"/>
    <w:basedOn w:val="Fontepargpadro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EC0F68"/>
    <w:rPr>
      <w:color w:val="595959" w:themeColor="text1" w:themeTint="A6"/>
      <w:sz w:val="22"/>
      <w:szCs w:val="16"/>
    </w:rPr>
  </w:style>
  <w:style w:type="paragraph" w:styleId="PargrafodaLista">
    <w:name w:val="List Paragraph"/>
    <w:basedOn w:val="Normal"/>
    <w:uiPriority w:val="34"/>
    <w:semiHidden/>
    <w:unhideWhenUsed/>
    <w:qFormat/>
    <w:rsid w:val="00655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ique.costa\AppData\Roaming\Microsoft\Modelos\Documento%20comercial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Documento comercial</Template>
  <TotalTime>249</TotalTime>
  <Pages>3</Pages>
  <Words>708</Words>
  <Characters>3824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Andre Felipe Costa</dc:creator>
  <cp:keywords/>
  <dc:description/>
  <cp:lastModifiedBy>User</cp:lastModifiedBy>
  <cp:revision>18</cp:revision>
  <dcterms:created xsi:type="dcterms:W3CDTF">2018-11-30T18:09:00Z</dcterms:created>
  <dcterms:modified xsi:type="dcterms:W3CDTF">2019-04-09T23:45:00Z</dcterms:modified>
</cp:coreProperties>
</file>